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770E71" w:rsidRDefault="00770E71" w:rsidP="00770E71">
      <w:pPr>
        <w:pStyle w:val="NoSpacing"/>
      </w:pPr>
      <w:r w:rsidRPr="00770E71">
        <w:rPr>
          <w:noProof/>
        </w:rPr>
        <w:drawing>
          <wp:anchor distT="0" distB="0" distL="114300" distR="114300" simplePos="0" relativeHeight="251673600" behindDoc="1" locked="1" layoutInCell="1" allowOverlap="1" wp14:anchorId="17F78E15" wp14:editId="17B0DD48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772400" cy="10058449"/>
            <wp:effectExtent l="0" t="0" r="0" b="0"/>
            <wp:wrapNone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40AB5842-271D-7200-2838-9692C1E238B3}"/>
                </a:ext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40AB5842-271D-7200-2838-9692C1E238B3}"/>
                        </a:ex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1" t="3393" r="3373" b="3393"/>
                    <a:stretch/>
                  </pic:blipFill>
                  <pic:spPr>
                    <a:xfrm>
                      <a:off x="0" y="0"/>
                      <a:ext cx="7772400" cy="100584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D2E99" w:rsidRPr="00586F64" w:rsidRDefault="00697765" w:rsidP="006D2E99">
      <w:pPr>
        <w:pStyle w:val="Subtitle"/>
      </w:pPr>
      <w:r>
        <w:t>FINAL PRESENTATION</w:t>
      </w:r>
    </w:p>
    <w:p w:rsidR="00137F23" w:rsidRDefault="00697765" w:rsidP="006D2E99">
      <w:pPr>
        <w:pStyle w:val="Title"/>
      </w:pPr>
      <w:r>
        <w:t xml:space="preserve">ARTIFICIAL INTELLIGENCE </w:t>
      </w:r>
      <w:proofErr w:type="gramStart"/>
      <w:r>
        <w:t>FACE  ANALYZER</w:t>
      </w:r>
      <w:proofErr w:type="gramEnd"/>
    </w:p>
    <w:p w:rsidR="006D2E99" w:rsidRPr="006D2E99" w:rsidRDefault="006D2E99" w:rsidP="006D2E99"/>
    <w:p w:rsidR="006D2E99" w:rsidRDefault="006D2E99" w:rsidP="006D2E99"/>
    <w:p w:rsidR="006D2E99" w:rsidRDefault="006D2E99" w:rsidP="006D2E99"/>
    <w:p w:rsidR="006D2E99" w:rsidRDefault="006D2E99" w:rsidP="006D2E99"/>
    <w:p w:rsidR="006D2E99" w:rsidRDefault="006D2E99" w:rsidP="006D2E99"/>
    <w:p w:rsidR="006D2E99" w:rsidRDefault="006D2E99" w:rsidP="006D2E99"/>
    <w:p w:rsidR="006D2E99" w:rsidRPr="00646502" w:rsidRDefault="006D2E99" w:rsidP="00646502">
      <w:pPr>
        <w:pStyle w:val="Preparedby"/>
      </w:pPr>
      <w:r w:rsidRPr="00646502">
        <w:t>Pre</w:t>
      </w:r>
      <w:r w:rsidR="00697765">
        <w:t>sented by:</w:t>
      </w:r>
    </w:p>
    <w:p w:rsidR="00697765" w:rsidRDefault="00697765" w:rsidP="00770E71">
      <w:pPr>
        <w:pStyle w:val="Contact"/>
      </w:pPr>
      <w:r>
        <w:t>Amna Aslam(bscs51f22s038)</w:t>
      </w:r>
    </w:p>
    <w:p w:rsidR="00697765" w:rsidRDefault="00697765" w:rsidP="00697765">
      <w:pPr>
        <w:pStyle w:val="Contact"/>
      </w:pPr>
      <w:r>
        <w:t>Bushra Bilqees (bscs51f22s041)</w:t>
      </w:r>
    </w:p>
    <w:p w:rsidR="00646502" w:rsidRDefault="00697765" w:rsidP="00646502">
      <w:pPr>
        <w:pStyle w:val="Contact"/>
      </w:pPr>
      <w:r>
        <w:t>01/05/2026</w:t>
      </w:r>
    </w:p>
    <w:p w:rsidR="00770E71" w:rsidRDefault="00770E71" w:rsidP="00FE4869">
      <w:pPr>
        <w:spacing w:after="0" w:line="240" w:lineRule="auto"/>
        <w:sectPr w:rsidR="00770E71" w:rsidSect="00AC7A39">
          <w:footerReference w:type="default" r:id="rId11"/>
          <w:pgSz w:w="12240" w:h="15840"/>
          <w:pgMar w:top="1440" w:right="1440" w:bottom="360" w:left="1440" w:header="720" w:footer="720" w:gutter="0"/>
          <w:cols w:space="720"/>
          <w:docGrid w:linePitch="360"/>
        </w:sectPr>
      </w:pPr>
    </w:p>
    <w:p w:rsidR="00246041" w:rsidRDefault="00A25448" w:rsidP="006C1AF7">
      <w:r w:rsidRPr="00770E71">
        <w:rPr>
          <w:noProof/>
        </w:rPr>
        <w:lastRenderedPageBreak/>
        <w:drawing>
          <wp:anchor distT="0" distB="0" distL="114300" distR="114300" simplePos="0" relativeHeight="251679744" behindDoc="1" locked="1" layoutInCell="1" allowOverlap="1" wp14:anchorId="74E18704" wp14:editId="0B05A0B0">
            <wp:simplePos x="0" y="0"/>
            <wp:positionH relativeFrom="page">
              <wp:posOffset>0</wp:posOffset>
            </wp:positionH>
            <wp:positionV relativeFrom="paragraph">
              <wp:posOffset>-1905000</wp:posOffset>
            </wp:positionV>
            <wp:extent cx="7772400" cy="10058449"/>
            <wp:effectExtent l="0" t="0" r="0" b="0"/>
            <wp:wrapNone/>
            <wp:docPr id="61748189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67347B5-56D1-CA45-89EA-365D928A27B5}"/>
                </a:ext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67347B5-56D1-CA45-89EA-365D928A27B5}"/>
                        </a:ex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" t="3357" r="3333" b="3357"/>
                    <a:stretch/>
                  </pic:blipFill>
                  <pic:spPr>
                    <a:xfrm>
                      <a:off x="0" y="0"/>
                      <a:ext cx="7772400" cy="100584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5797" w:rsidRPr="00770E71">
        <w:rPr>
          <w:noProof/>
        </w:rPr>
        <w:drawing>
          <wp:anchor distT="0" distB="0" distL="114300" distR="114300" simplePos="0" relativeHeight="251677696" behindDoc="1" locked="1" layoutInCell="1" allowOverlap="1" wp14:anchorId="406EFFC1" wp14:editId="7D56607B">
            <wp:simplePos x="0" y="0"/>
            <wp:positionH relativeFrom="page">
              <wp:align>right</wp:align>
            </wp:positionH>
            <wp:positionV relativeFrom="paragraph">
              <wp:posOffset>-1905000</wp:posOffset>
            </wp:positionV>
            <wp:extent cx="7772400" cy="10058449"/>
            <wp:effectExtent l="0" t="0" r="0" b="0"/>
            <wp:wrapNone/>
            <wp:docPr id="903663286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67347B5-56D1-CA45-89EA-365D928A27B5}"/>
                </a:ext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67347B5-56D1-CA45-89EA-365D928A27B5}"/>
                        </a:ex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" t="3357" r="3333" b="3357"/>
                    <a:stretch/>
                  </pic:blipFill>
                  <pic:spPr>
                    <a:xfrm>
                      <a:off x="0" y="0"/>
                      <a:ext cx="7772400" cy="100584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0E71" w:rsidRPr="00770E71">
        <w:rPr>
          <w:noProof/>
        </w:rPr>
        <w:drawing>
          <wp:anchor distT="0" distB="0" distL="114300" distR="114300" simplePos="0" relativeHeight="251675648" behindDoc="1" locked="1" layoutInCell="1" allowOverlap="1" wp14:anchorId="545797BB" wp14:editId="7725BE63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058449"/>
            <wp:effectExtent l="0" t="0" r="0" b="0"/>
            <wp:wrapNone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67347B5-56D1-CA45-89EA-365D928A27B5}"/>
                </a:ext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67347B5-56D1-CA45-89EA-365D928A27B5}"/>
                        </a:ex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" t="3357" r="3333" b="3357"/>
                    <a:stretch/>
                  </pic:blipFill>
                  <pic:spPr>
                    <a:xfrm>
                      <a:off x="0" y="0"/>
                      <a:ext cx="7772400" cy="100584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46502" w:rsidRPr="00646502" w:rsidRDefault="00697765" w:rsidP="00646502">
      <w:pPr>
        <w:pStyle w:val="ExecutiveSummary"/>
      </w:pPr>
      <w:r>
        <w:t xml:space="preserve">PROJECT </w:t>
      </w:r>
      <w:r w:rsidR="00646502" w:rsidRPr="00646502">
        <w:t>Summary</w:t>
      </w:r>
    </w:p>
    <w:p w:rsidR="00697765" w:rsidRPr="00697765" w:rsidRDefault="00E053D9" w:rsidP="00697765">
      <w:r w:rsidRPr="00E053D9">
        <w:t xml:space="preserve">This Final Year Project focuses on the development of an </w:t>
      </w:r>
      <w:r w:rsidRPr="00E053D9">
        <w:rPr>
          <w:b/>
          <w:bCs/>
        </w:rPr>
        <w:t>Artificial Intelligence–based facial skin analysis system</w:t>
      </w:r>
      <w:r w:rsidRPr="00E053D9">
        <w:t xml:space="preserve">. The purpose of the system is to analyze facial images and identify common </w:t>
      </w:r>
      <w:r w:rsidRPr="00E053D9">
        <w:rPr>
          <w:b/>
          <w:bCs/>
        </w:rPr>
        <w:t>skin-related concerns faced by doctors</w:t>
      </w:r>
      <w:r w:rsidRPr="00E053D9">
        <w:t xml:space="preserve">, and then provide </w:t>
      </w:r>
      <w:r w:rsidRPr="00E053D9">
        <w:rPr>
          <w:b/>
          <w:bCs/>
        </w:rPr>
        <w:t xml:space="preserve">personalized skincare and diet </w:t>
      </w:r>
      <w:proofErr w:type="gramStart"/>
      <w:r w:rsidRPr="00E053D9">
        <w:rPr>
          <w:b/>
          <w:bCs/>
        </w:rPr>
        <w:t>recommendations</w:t>
      </w:r>
      <w:r w:rsidRPr="00E053D9">
        <w:t>.</w:t>
      </w:r>
      <w:r w:rsidR="00697765" w:rsidRPr="00697765">
        <w:t>.</w:t>
      </w:r>
      <w:proofErr w:type="gramEnd"/>
    </w:p>
    <w:p w:rsidR="00697765" w:rsidRPr="00697765" w:rsidRDefault="00697765" w:rsidP="00697765">
      <w:r w:rsidRPr="00697765">
        <w:t xml:space="preserve">The system integrates </w:t>
      </w:r>
      <w:r w:rsidRPr="00697765">
        <w:rPr>
          <w:b/>
          <w:bCs/>
        </w:rPr>
        <w:t>Artificial Intelligence and Computer Vision techniques</w:t>
      </w:r>
      <w:r w:rsidRPr="00697765">
        <w:t xml:space="preserve"> with a user-friendly interface to assist users in understanding their skin condition and following suitable care plans.</w:t>
      </w:r>
    </w:p>
    <w:p w:rsidR="00246041" w:rsidRDefault="00246041" w:rsidP="006C1AF7"/>
    <w:p w:rsidR="00770E71" w:rsidRDefault="00770E71" w:rsidP="006C1AF7">
      <w:pPr>
        <w:sectPr w:rsidR="00770E71" w:rsidSect="00770E71">
          <w:pgSz w:w="12240" w:h="15840" w:code="1"/>
          <w:pgMar w:top="1440" w:right="1440" w:bottom="1440" w:left="1440" w:header="720" w:footer="720" w:gutter="0"/>
          <w:cols w:space="720"/>
          <w:docGrid w:linePitch="360"/>
        </w:sectPr>
      </w:pPr>
    </w:p>
    <w:p w:rsidR="006C1AF7" w:rsidRDefault="00246041" w:rsidP="00F5534D">
      <w:pPr>
        <w:pStyle w:val="Heading1"/>
      </w:pPr>
      <w:r w:rsidRPr="00F5534D">
        <w:lastRenderedPageBreak/>
        <w:t>1</w:t>
      </w:r>
      <w:r w:rsidR="006C1AF7" w:rsidRPr="00F5534D">
        <w:t>.</w:t>
      </w:r>
      <w:r w:rsidR="003A628C" w:rsidRPr="00F5534D">
        <w:t>o</w:t>
      </w:r>
      <w:r w:rsidR="006C1AF7" w:rsidRPr="00F5534D">
        <w:t>bjectives</w:t>
      </w:r>
    </w:p>
    <w:p w:rsidR="00E053D9" w:rsidRPr="00E053D9" w:rsidRDefault="00E053D9" w:rsidP="00E053D9">
      <w:proofErr w:type="gramStart"/>
      <w:r w:rsidRPr="00E053D9">
        <w:t>  To</w:t>
      </w:r>
      <w:proofErr w:type="gramEnd"/>
      <w:r w:rsidRPr="00E053D9">
        <w:t xml:space="preserve"> analyze facial images using Artificial Intelligence techniques</w:t>
      </w:r>
    </w:p>
    <w:p w:rsidR="00E053D9" w:rsidRPr="00E053D9" w:rsidRDefault="00E053D9" w:rsidP="00E053D9">
      <w:proofErr w:type="gramStart"/>
      <w:r w:rsidRPr="00E053D9">
        <w:t>  To</w:t>
      </w:r>
      <w:proofErr w:type="gramEnd"/>
      <w:r w:rsidRPr="00E053D9">
        <w:t xml:space="preserve"> detect multiple facial skin concerns accurately</w:t>
      </w:r>
    </w:p>
    <w:p w:rsidR="00E053D9" w:rsidRPr="00E053D9" w:rsidRDefault="00E053D9" w:rsidP="00E053D9">
      <w:proofErr w:type="gramStart"/>
      <w:r w:rsidRPr="00E053D9">
        <w:t>  To</w:t>
      </w:r>
      <w:proofErr w:type="gramEnd"/>
      <w:r w:rsidRPr="00E053D9">
        <w:t xml:space="preserve"> provide personalized skincare routines based on analysis</w:t>
      </w:r>
    </w:p>
    <w:p w:rsidR="00E053D9" w:rsidRPr="00E053D9" w:rsidRDefault="00E053D9" w:rsidP="00E053D9">
      <w:proofErr w:type="gramStart"/>
      <w:r w:rsidRPr="00E053D9">
        <w:t>  To</w:t>
      </w:r>
      <w:proofErr w:type="gramEnd"/>
      <w:r w:rsidRPr="00E053D9">
        <w:t xml:space="preserve"> generate personalized diet plans for users</w:t>
      </w:r>
    </w:p>
    <w:p w:rsidR="00E053D9" w:rsidRPr="00E053D9" w:rsidRDefault="00E053D9" w:rsidP="00E053D9">
      <w:proofErr w:type="gramStart"/>
      <w:r w:rsidRPr="00E053D9">
        <w:t>  To</w:t>
      </w:r>
      <w:proofErr w:type="gramEnd"/>
      <w:r w:rsidRPr="00E053D9">
        <w:t xml:space="preserve"> develop a mobile-friendly application</w:t>
      </w:r>
    </w:p>
    <w:p w:rsidR="00E053D9" w:rsidRPr="00E053D9" w:rsidRDefault="00E053D9" w:rsidP="00E053D9">
      <w:proofErr w:type="gramStart"/>
      <w:r w:rsidRPr="00E053D9">
        <w:t>  To</w:t>
      </w:r>
      <w:proofErr w:type="gramEnd"/>
      <w:r w:rsidRPr="00E053D9">
        <w:t xml:space="preserve"> assist doctors by automating preliminary skin assessment</w:t>
      </w:r>
    </w:p>
    <w:p w:rsidR="00E053D9" w:rsidRPr="00E053D9" w:rsidRDefault="00E053D9" w:rsidP="00E053D9"/>
    <w:p w:rsidR="006C1AF7" w:rsidRPr="00F5534D" w:rsidRDefault="00246041" w:rsidP="00F5534D">
      <w:pPr>
        <w:pStyle w:val="Heading1"/>
      </w:pPr>
      <w:r w:rsidRPr="00F5534D">
        <w:t>2</w:t>
      </w:r>
      <w:r w:rsidR="006C1AF7" w:rsidRPr="00F5534D">
        <w:t xml:space="preserve">. </w:t>
      </w:r>
      <w:r w:rsidR="0074161C" w:rsidRPr="0074161C">
        <w:t>Proposed System Functionality</w:t>
      </w:r>
    </w:p>
    <w:p w:rsidR="0074161C" w:rsidRPr="0074161C" w:rsidRDefault="0074161C" w:rsidP="0074161C">
      <w:r w:rsidRPr="0074161C">
        <w:t>The proposed system will work as follows:</w:t>
      </w:r>
    </w:p>
    <w:p w:rsidR="0074161C" w:rsidRPr="0074161C" w:rsidRDefault="0074161C" w:rsidP="0074161C">
      <w:pPr>
        <w:numPr>
          <w:ilvl w:val="0"/>
          <w:numId w:val="7"/>
        </w:numPr>
      </w:pPr>
      <w:r w:rsidRPr="0074161C">
        <w:t>User uploads or captures a facial image</w:t>
      </w:r>
      <w:r w:rsidR="00A25448" w:rsidRPr="00770E71">
        <w:rPr>
          <w:noProof/>
        </w:rPr>
        <w:drawing>
          <wp:anchor distT="0" distB="0" distL="114300" distR="114300" simplePos="0" relativeHeight="251681792" behindDoc="1" locked="1" layoutInCell="1" allowOverlap="1" wp14:anchorId="74E18704" wp14:editId="0B05A0B0">
            <wp:simplePos x="0" y="0"/>
            <wp:positionH relativeFrom="page">
              <wp:posOffset>-1173480</wp:posOffset>
            </wp:positionH>
            <wp:positionV relativeFrom="paragraph">
              <wp:posOffset>-3805555</wp:posOffset>
            </wp:positionV>
            <wp:extent cx="9856470" cy="13860780"/>
            <wp:effectExtent l="0" t="0" r="0" b="7620"/>
            <wp:wrapNone/>
            <wp:docPr id="672737852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67347B5-56D1-CA45-89EA-365D928A27B5}"/>
                </a:ext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67347B5-56D1-CA45-89EA-365D928A27B5}"/>
                        </a:ex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" t="3357" r="3333" b="3357"/>
                    <a:stretch/>
                  </pic:blipFill>
                  <pic:spPr>
                    <a:xfrm>
                      <a:off x="0" y="0"/>
                      <a:ext cx="9856470" cy="1386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4161C" w:rsidRPr="0074161C" w:rsidRDefault="0074161C" w:rsidP="0074161C">
      <w:pPr>
        <w:numPr>
          <w:ilvl w:val="0"/>
          <w:numId w:val="7"/>
        </w:numPr>
      </w:pPr>
      <w:r w:rsidRPr="0074161C">
        <w:t>The image is analyzed using AI models</w:t>
      </w:r>
    </w:p>
    <w:p w:rsidR="0074161C" w:rsidRPr="0074161C" w:rsidRDefault="0074161C" w:rsidP="0074161C">
      <w:pPr>
        <w:numPr>
          <w:ilvl w:val="0"/>
          <w:numId w:val="7"/>
        </w:numPr>
      </w:pPr>
      <w:r w:rsidRPr="0074161C">
        <w:t>Facial skin concerns are detected</w:t>
      </w:r>
    </w:p>
    <w:p w:rsidR="0074161C" w:rsidRPr="0074161C" w:rsidRDefault="0074161C" w:rsidP="0074161C">
      <w:pPr>
        <w:numPr>
          <w:ilvl w:val="0"/>
          <w:numId w:val="7"/>
        </w:numPr>
      </w:pPr>
      <w:r w:rsidRPr="0074161C">
        <w:t>A personalized skincare routine is generated</w:t>
      </w:r>
    </w:p>
    <w:p w:rsidR="0074161C" w:rsidRPr="0074161C" w:rsidRDefault="0074161C" w:rsidP="0074161C">
      <w:pPr>
        <w:numPr>
          <w:ilvl w:val="0"/>
          <w:numId w:val="7"/>
        </w:numPr>
      </w:pPr>
      <w:r w:rsidRPr="0074161C">
        <w:t>A personalized diet plan is provided</w:t>
      </w:r>
    </w:p>
    <w:p w:rsidR="006C1AF7" w:rsidRDefault="003A628C" w:rsidP="006C1AF7">
      <w:r>
        <w:br/>
      </w:r>
    </w:p>
    <w:p w:rsidR="00392B5B" w:rsidRPr="00392B5B" w:rsidRDefault="00246041" w:rsidP="00392B5B">
      <w:pPr>
        <w:rPr>
          <w:b/>
          <w:bCs/>
          <w:color w:val="000000" w:themeColor="text1"/>
          <w:sz w:val="32"/>
          <w:szCs w:val="32"/>
        </w:rPr>
      </w:pPr>
      <w:r w:rsidRPr="00392B5B">
        <w:rPr>
          <w:b/>
          <w:bCs/>
          <w:color w:val="000000" w:themeColor="text1"/>
          <w:sz w:val="32"/>
          <w:szCs w:val="32"/>
        </w:rPr>
        <w:t>3</w:t>
      </w:r>
      <w:r w:rsidR="006C1AF7" w:rsidRPr="00392B5B">
        <w:rPr>
          <w:b/>
          <w:bCs/>
          <w:color w:val="000000" w:themeColor="text1"/>
          <w:sz w:val="32"/>
          <w:szCs w:val="32"/>
        </w:rPr>
        <w:t>.</w:t>
      </w:r>
      <w:r w:rsidR="00392B5B" w:rsidRPr="00392B5B">
        <w:rPr>
          <w:b/>
          <w:bCs/>
          <w:color w:val="000000" w:themeColor="text1"/>
          <w:sz w:val="32"/>
          <w:szCs w:val="32"/>
        </w:rPr>
        <w:t xml:space="preserve"> Documents Submitted During the Semester</w:t>
      </w:r>
    </w:p>
    <w:p w:rsidR="00392B5B" w:rsidRDefault="00392B5B" w:rsidP="00392B5B">
      <w:pPr>
        <w:pStyle w:val="Heading1"/>
      </w:pPr>
    </w:p>
    <w:p w:rsidR="00392B5B" w:rsidRPr="00392B5B" w:rsidRDefault="00392B5B" w:rsidP="00392B5B">
      <w:r w:rsidRPr="00392B5B">
        <w:t>Throughout the semester, the following documents were prepared and submitted:</w:t>
      </w:r>
    </w:p>
    <w:p w:rsidR="00392B5B" w:rsidRPr="00392B5B" w:rsidRDefault="00392B5B" w:rsidP="00392B5B">
      <w:pPr>
        <w:rPr>
          <w:b/>
          <w:bCs/>
        </w:rPr>
      </w:pPr>
      <w:r w:rsidRPr="00392B5B">
        <w:rPr>
          <w:b/>
          <w:bCs/>
        </w:rPr>
        <w:t>1. Project Proposal</w:t>
      </w:r>
    </w:p>
    <w:p w:rsidR="00392B5B" w:rsidRPr="00392B5B" w:rsidRDefault="00392B5B" w:rsidP="00392B5B">
      <w:pPr>
        <w:numPr>
          <w:ilvl w:val="0"/>
          <w:numId w:val="10"/>
        </w:numPr>
      </w:pPr>
      <w:r w:rsidRPr="00392B5B">
        <w:t>Problem statement</w:t>
      </w:r>
    </w:p>
    <w:p w:rsidR="00392B5B" w:rsidRPr="00392B5B" w:rsidRDefault="00392B5B" w:rsidP="00392B5B">
      <w:pPr>
        <w:numPr>
          <w:ilvl w:val="0"/>
          <w:numId w:val="10"/>
        </w:numPr>
      </w:pPr>
      <w:r w:rsidRPr="00392B5B">
        <w:t>Project objectives</w:t>
      </w:r>
    </w:p>
    <w:p w:rsidR="00392B5B" w:rsidRPr="00392B5B" w:rsidRDefault="00392B5B" w:rsidP="00392B5B">
      <w:pPr>
        <w:numPr>
          <w:ilvl w:val="0"/>
          <w:numId w:val="10"/>
        </w:numPr>
      </w:pPr>
      <w:r w:rsidRPr="00392B5B">
        <w:t>Scope of the project</w:t>
      </w:r>
    </w:p>
    <w:p w:rsidR="00392B5B" w:rsidRPr="00392B5B" w:rsidRDefault="00392B5B" w:rsidP="00392B5B">
      <w:pPr>
        <w:numPr>
          <w:ilvl w:val="0"/>
          <w:numId w:val="10"/>
        </w:numPr>
      </w:pPr>
      <w:r w:rsidRPr="00392B5B">
        <w:t>Feasibility analysis</w:t>
      </w:r>
    </w:p>
    <w:p w:rsidR="00392B5B" w:rsidRPr="00392B5B" w:rsidRDefault="00392B5B" w:rsidP="00392B5B">
      <w:pPr>
        <w:rPr>
          <w:b/>
          <w:bCs/>
        </w:rPr>
      </w:pPr>
      <w:r w:rsidRPr="00392B5B">
        <w:rPr>
          <w:b/>
          <w:bCs/>
        </w:rPr>
        <w:t>2. Software Requirement Specification (SRS)</w:t>
      </w:r>
    </w:p>
    <w:p w:rsidR="00392B5B" w:rsidRPr="00392B5B" w:rsidRDefault="00392B5B" w:rsidP="00392B5B">
      <w:pPr>
        <w:numPr>
          <w:ilvl w:val="0"/>
          <w:numId w:val="11"/>
        </w:numPr>
      </w:pPr>
      <w:r w:rsidRPr="00392B5B">
        <w:lastRenderedPageBreak/>
        <w:t>Functional requirements</w:t>
      </w:r>
      <w:r w:rsidR="00A25448" w:rsidRPr="00770E71">
        <w:rPr>
          <w:noProof/>
        </w:rPr>
        <w:drawing>
          <wp:anchor distT="0" distB="0" distL="114300" distR="114300" simplePos="0" relativeHeight="251683840" behindDoc="1" locked="1" layoutInCell="1" allowOverlap="1" wp14:anchorId="74E18704" wp14:editId="0B05A0B0">
            <wp:simplePos x="0" y="0"/>
            <wp:positionH relativeFrom="page">
              <wp:align>left</wp:align>
            </wp:positionH>
            <wp:positionV relativeFrom="paragraph">
              <wp:posOffset>-1183005</wp:posOffset>
            </wp:positionV>
            <wp:extent cx="8686165" cy="11241405"/>
            <wp:effectExtent l="0" t="0" r="635" b="0"/>
            <wp:wrapNone/>
            <wp:docPr id="1006858062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67347B5-56D1-CA45-89EA-365D928A27B5}"/>
                </a:ext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67347B5-56D1-CA45-89EA-365D928A27B5}"/>
                        </a:ex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" t="3357" r="3333" b="3357"/>
                    <a:stretch/>
                  </pic:blipFill>
                  <pic:spPr>
                    <a:xfrm>
                      <a:off x="0" y="0"/>
                      <a:ext cx="8686165" cy="1124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92B5B" w:rsidRPr="00392B5B" w:rsidRDefault="00392B5B" w:rsidP="00392B5B">
      <w:pPr>
        <w:numPr>
          <w:ilvl w:val="0"/>
          <w:numId w:val="11"/>
        </w:numPr>
      </w:pPr>
      <w:r w:rsidRPr="00392B5B">
        <w:t>Non-functional requirements</w:t>
      </w:r>
    </w:p>
    <w:p w:rsidR="00392B5B" w:rsidRPr="00392B5B" w:rsidRDefault="00392B5B" w:rsidP="00392B5B">
      <w:pPr>
        <w:numPr>
          <w:ilvl w:val="0"/>
          <w:numId w:val="11"/>
        </w:numPr>
      </w:pPr>
      <w:r w:rsidRPr="00392B5B">
        <w:t>System features</w:t>
      </w:r>
    </w:p>
    <w:p w:rsidR="00392B5B" w:rsidRPr="00392B5B" w:rsidRDefault="00392B5B" w:rsidP="00392B5B">
      <w:pPr>
        <w:numPr>
          <w:ilvl w:val="0"/>
          <w:numId w:val="11"/>
        </w:numPr>
      </w:pPr>
      <w:r w:rsidRPr="00392B5B">
        <w:t>User requirements</w:t>
      </w:r>
    </w:p>
    <w:p w:rsidR="00392B5B" w:rsidRPr="00392B5B" w:rsidRDefault="00392B5B" w:rsidP="00392B5B">
      <w:pPr>
        <w:rPr>
          <w:b/>
          <w:bCs/>
        </w:rPr>
      </w:pPr>
      <w:r w:rsidRPr="00392B5B">
        <w:rPr>
          <w:b/>
          <w:bCs/>
        </w:rPr>
        <w:t>3. Design Document</w:t>
      </w:r>
    </w:p>
    <w:p w:rsidR="00392B5B" w:rsidRDefault="00392B5B" w:rsidP="00392B5B">
      <w:pPr>
        <w:numPr>
          <w:ilvl w:val="0"/>
          <w:numId w:val="12"/>
        </w:numPr>
      </w:pPr>
      <w:r w:rsidRPr="00392B5B">
        <w:t>System architecture</w:t>
      </w:r>
    </w:p>
    <w:p w:rsidR="00392B5B" w:rsidRDefault="00392B5B" w:rsidP="00392B5B">
      <w:pPr>
        <w:numPr>
          <w:ilvl w:val="0"/>
          <w:numId w:val="12"/>
        </w:numPr>
      </w:pPr>
      <w:r w:rsidRPr="00392B5B">
        <w:t>UI/UX designs</w:t>
      </w:r>
    </w:p>
    <w:p w:rsidR="00392B5B" w:rsidRDefault="00392B5B" w:rsidP="00392B5B">
      <w:pPr>
        <w:numPr>
          <w:ilvl w:val="0"/>
          <w:numId w:val="12"/>
        </w:numPr>
      </w:pPr>
      <w:r w:rsidRPr="00392B5B">
        <w:t>Data flow diagrams</w:t>
      </w:r>
    </w:p>
    <w:p w:rsidR="00392B5B" w:rsidRDefault="00392B5B" w:rsidP="00392B5B">
      <w:pPr>
        <w:numPr>
          <w:ilvl w:val="0"/>
          <w:numId w:val="12"/>
        </w:numPr>
      </w:pPr>
      <w:r w:rsidRPr="00392B5B">
        <w:t>Application workflow</w:t>
      </w:r>
    </w:p>
    <w:p w:rsidR="00392B5B" w:rsidRPr="00392B5B" w:rsidRDefault="00392B5B" w:rsidP="00392B5B">
      <w:pPr>
        <w:ind w:left="360"/>
      </w:pPr>
      <w:r>
        <w:rPr>
          <w:b/>
          <w:bCs/>
          <w:color w:val="000000" w:themeColor="text1"/>
          <w:sz w:val="32"/>
          <w:szCs w:val="32"/>
        </w:rPr>
        <w:t>4.</w:t>
      </w:r>
      <w:r w:rsidRPr="00392B5B">
        <w:rPr>
          <w:b/>
          <w:bCs/>
          <w:color w:val="000000" w:themeColor="text1"/>
          <w:sz w:val="32"/>
          <w:szCs w:val="32"/>
        </w:rPr>
        <w:t>Work Done During the Semester (Summary)</w:t>
      </w:r>
    </w:p>
    <w:p w:rsidR="00392B5B" w:rsidRPr="00392B5B" w:rsidRDefault="00392B5B" w:rsidP="00392B5B">
      <w:pPr>
        <w:ind w:left="720"/>
      </w:pPr>
      <w:r w:rsidRPr="00392B5B">
        <w:t>During this semester, the following tasks were completed:</w:t>
      </w:r>
    </w:p>
    <w:p w:rsidR="00392B5B" w:rsidRPr="00392B5B" w:rsidRDefault="00392B5B" w:rsidP="00392B5B">
      <w:pPr>
        <w:numPr>
          <w:ilvl w:val="0"/>
          <w:numId w:val="13"/>
        </w:numPr>
      </w:pPr>
      <w:r w:rsidRPr="00392B5B">
        <w:t>Completion of project documentation</w:t>
      </w:r>
    </w:p>
    <w:p w:rsidR="00392B5B" w:rsidRPr="00392B5B" w:rsidRDefault="00392B5B" w:rsidP="00392B5B">
      <w:pPr>
        <w:numPr>
          <w:ilvl w:val="0"/>
          <w:numId w:val="13"/>
        </w:numPr>
      </w:pPr>
      <w:r w:rsidRPr="00392B5B">
        <w:t>Development of a basic front-end interface</w:t>
      </w:r>
    </w:p>
    <w:p w:rsidR="00392B5B" w:rsidRPr="00392B5B" w:rsidRDefault="00392B5B" w:rsidP="00392B5B">
      <w:pPr>
        <w:numPr>
          <w:ilvl w:val="0"/>
          <w:numId w:val="13"/>
        </w:numPr>
      </w:pPr>
      <w:r w:rsidRPr="00392B5B">
        <w:t>Design of a login page</w:t>
      </w:r>
    </w:p>
    <w:p w:rsidR="00392B5B" w:rsidRPr="00392B5B" w:rsidRDefault="00392B5B" w:rsidP="00392B5B">
      <w:pPr>
        <w:numPr>
          <w:ilvl w:val="0"/>
          <w:numId w:val="13"/>
        </w:numPr>
      </w:pPr>
      <w:r w:rsidRPr="00392B5B">
        <w:t>Design of a basic landing page</w:t>
      </w:r>
    </w:p>
    <w:p w:rsidR="00392B5B" w:rsidRPr="00392B5B" w:rsidRDefault="00392B5B" w:rsidP="00392B5B">
      <w:pPr>
        <w:numPr>
          <w:ilvl w:val="0"/>
          <w:numId w:val="13"/>
        </w:numPr>
      </w:pPr>
      <w:r w:rsidRPr="00392B5B">
        <w:t>Visualization of application flow</w:t>
      </w:r>
    </w:p>
    <w:p w:rsidR="00392B5B" w:rsidRPr="00392B5B" w:rsidRDefault="00392B5B" w:rsidP="00392B5B">
      <w:pPr>
        <w:numPr>
          <w:ilvl w:val="0"/>
          <w:numId w:val="13"/>
        </w:numPr>
      </w:pPr>
      <w:r w:rsidRPr="00392B5B">
        <w:t>Research on AI models for facial skin analysis</w:t>
      </w:r>
    </w:p>
    <w:p w:rsidR="00392B5B" w:rsidRPr="00392B5B" w:rsidRDefault="00392B5B" w:rsidP="00392B5B">
      <w:pPr>
        <w:numPr>
          <w:ilvl w:val="0"/>
          <w:numId w:val="13"/>
        </w:numPr>
      </w:pPr>
      <w:r w:rsidRPr="00392B5B">
        <w:t>Study of image analysis techniques</w:t>
      </w:r>
    </w:p>
    <w:p w:rsidR="00392B5B" w:rsidRPr="00392B5B" w:rsidRDefault="00392B5B" w:rsidP="00392B5B">
      <w:pPr>
        <w:ind w:left="720"/>
      </w:pPr>
    </w:p>
    <w:p w:rsidR="00392B5B" w:rsidRPr="00392B5B" w:rsidRDefault="00392B5B" w:rsidP="00392B5B">
      <w:pPr>
        <w:ind w:left="720"/>
      </w:pPr>
    </w:p>
    <w:p w:rsidR="00392B5B" w:rsidRPr="00392B5B" w:rsidRDefault="00392B5B" w:rsidP="00392B5B"/>
    <w:p w:rsidR="00246041" w:rsidRDefault="006C1AF7" w:rsidP="006C1AF7">
      <w:r>
        <w:t>.</w:t>
      </w:r>
    </w:p>
    <w:p w:rsidR="00246041" w:rsidRDefault="00246041">
      <w:r>
        <w:br w:type="page"/>
      </w:r>
    </w:p>
    <w:p w:rsidR="006C1AF7" w:rsidRDefault="00392B5B" w:rsidP="00F5534D">
      <w:pPr>
        <w:pStyle w:val="Heading1"/>
      </w:pPr>
      <w:r>
        <w:lastRenderedPageBreak/>
        <w:t>5</w:t>
      </w:r>
      <w:r w:rsidR="006C1AF7" w:rsidRPr="00F5534D">
        <w:t xml:space="preserve">. Challenges and </w:t>
      </w:r>
      <w:r w:rsidR="003A628C" w:rsidRPr="00F5534D">
        <w:t>a</w:t>
      </w:r>
      <w:r w:rsidR="006C1AF7" w:rsidRPr="00F5534D">
        <w:t>djustments</w:t>
      </w:r>
    </w:p>
    <w:p w:rsidR="0074161C" w:rsidRPr="0074161C" w:rsidRDefault="0074161C" w:rsidP="0074161C">
      <w:pPr>
        <w:rPr>
          <w:b/>
          <w:bCs/>
        </w:rPr>
      </w:pPr>
      <w:r w:rsidRPr="0074161C">
        <w:rPr>
          <w:b/>
          <w:bCs/>
        </w:rPr>
        <w:t>Initial Front-End Development</w:t>
      </w:r>
      <w:r w:rsidR="00A25448" w:rsidRPr="00770E71">
        <w:rPr>
          <w:noProof/>
        </w:rPr>
        <w:drawing>
          <wp:anchor distT="0" distB="0" distL="114300" distR="114300" simplePos="0" relativeHeight="251685888" behindDoc="1" locked="1" layoutInCell="1" allowOverlap="1" wp14:anchorId="74E18704" wp14:editId="0B05A0B0">
            <wp:simplePos x="0" y="0"/>
            <wp:positionH relativeFrom="page">
              <wp:posOffset>-223520</wp:posOffset>
            </wp:positionH>
            <wp:positionV relativeFrom="paragraph">
              <wp:posOffset>-1470025</wp:posOffset>
            </wp:positionV>
            <wp:extent cx="8910320" cy="11531600"/>
            <wp:effectExtent l="0" t="0" r="5080" b="0"/>
            <wp:wrapNone/>
            <wp:docPr id="114007535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67347B5-56D1-CA45-89EA-365D928A27B5}"/>
                </a:ext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67347B5-56D1-CA45-89EA-365D928A27B5}"/>
                        </a:ex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" t="3357" r="3333" b="3357"/>
                    <a:stretch/>
                  </pic:blipFill>
                  <pic:spPr>
                    <a:xfrm>
                      <a:off x="0" y="0"/>
                      <a:ext cx="8910320" cy="1153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4161C" w:rsidRPr="0074161C" w:rsidRDefault="0074161C" w:rsidP="0074161C">
      <w:pPr>
        <w:numPr>
          <w:ilvl w:val="0"/>
          <w:numId w:val="3"/>
        </w:numPr>
      </w:pPr>
      <w:r w:rsidRPr="0074161C">
        <w:t xml:space="preserve">The front-end was initially developed for a </w:t>
      </w:r>
      <w:r w:rsidRPr="0074161C">
        <w:rPr>
          <w:b/>
          <w:bCs/>
        </w:rPr>
        <w:t>desktop-based application</w:t>
      </w:r>
    </w:p>
    <w:p w:rsidR="0074161C" w:rsidRPr="0074161C" w:rsidRDefault="0074161C" w:rsidP="0074161C">
      <w:pPr>
        <w:numPr>
          <w:ilvl w:val="0"/>
          <w:numId w:val="3"/>
        </w:numPr>
      </w:pPr>
      <w:r w:rsidRPr="0074161C">
        <w:t>UI layouts were designed for large screens</w:t>
      </w:r>
    </w:p>
    <w:p w:rsidR="0074161C" w:rsidRPr="0074161C" w:rsidRDefault="0074161C" w:rsidP="0074161C">
      <w:pPr>
        <w:numPr>
          <w:ilvl w:val="0"/>
          <w:numId w:val="3"/>
        </w:numPr>
      </w:pPr>
      <w:r w:rsidRPr="0074161C">
        <w:t>Navigation and interface elements were desktop-oriented</w:t>
      </w:r>
    </w:p>
    <w:p w:rsidR="0074161C" w:rsidRPr="0074161C" w:rsidRDefault="00000000" w:rsidP="0074161C">
      <w:r>
        <w:pict>
          <v:rect id="_x0000_i1025" style="width:0;height:1.5pt" o:hralign="center" o:hrstd="t" o:hr="t" fillcolor="#a0a0a0" stroked="f"/>
        </w:pict>
      </w:r>
    </w:p>
    <w:p w:rsidR="0074161C" w:rsidRPr="0074161C" w:rsidRDefault="0074161C" w:rsidP="0074161C">
      <w:pPr>
        <w:rPr>
          <w:b/>
          <w:bCs/>
        </w:rPr>
      </w:pPr>
      <w:r w:rsidRPr="0074161C">
        <w:rPr>
          <w:b/>
          <w:bCs/>
        </w:rPr>
        <w:t>Problem Identified</w:t>
      </w:r>
    </w:p>
    <w:p w:rsidR="0074161C" w:rsidRPr="0074161C" w:rsidRDefault="0074161C" w:rsidP="0074161C">
      <w:pPr>
        <w:rPr>
          <w:b/>
          <w:bCs/>
        </w:rPr>
      </w:pPr>
      <w:r w:rsidRPr="0074161C">
        <w:rPr>
          <w:b/>
          <w:bCs/>
        </w:rPr>
        <w:t>Main Issue</w:t>
      </w:r>
    </w:p>
    <w:p w:rsidR="0074161C" w:rsidRPr="0074161C" w:rsidRDefault="0074161C" w:rsidP="0074161C">
      <w:pPr>
        <w:numPr>
          <w:ilvl w:val="0"/>
          <w:numId w:val="4"/>
        </w:numPr>
      </w:pPr>
      <w:r w:rsidRPr="0074161C">
        <w:t>The developed front-end was suitable for desktop users only</w:t>
      </w:r>
    </w:p>
    <w:p w:rsidR="0074161C" w:rsidRDefault="0074161C" w:rsidP="0074161C">
      <w:pPr>
        <w:numPr>
          <w:ilvl w:val="0"/>
          <w:numId w:val="4"/>
        </w:numPr>
      </w:pPr>
      <w:r w:rsidRPr="0074161C">
        <w:t>It was not optimized for mobile users</w:t>
      </w:r>
    </w:p>
    <w:p w:rsidR="0074161C" w:rsidRPr="0074161C" w:rsidRDefault="0074161C" w:rsidP="0074161C">
      <w:pPr>
        <w:numPr>
          <w:ilvl w:val="0"/>
          <w:numId w:val="4"/>
        </w:numPr>
        <w:rPr>
          <w:b/>
          <w:bCs/>
        </w:rPr>
      </w:pPr>
      <w:r w:rsidRPr="0074161C">
        <w:rPr>
          <w:b/>
          <w:bCs/>
        </w:rPr>
        <w:t>Additional Issues</w:t>
      </w:r>
    </w:p>
    <w:p w:rsidR="0074161C" w:rsidRPr="0074161C" w:rsidRDefault="0074161C" w:rsidP="0074161C">
      <w:pPr>
        <w:numPr>
          <w:ilvl w:val="0"/>
          <w:numId w:val="4"/>
        </w:numPr>
      </w:pPr>
      <w:r w:rsidRPr="0074161C">
        <w:t>Lack of responsiveness on mobile screens</w:t>
      </w:r>
    </w:p>
    <w:p w:rsidR="0074161C" w:rsidRPr="0074161C" w:rsidRDefault="0074161C" w:rsidP="0074161C">
      <w:pPr>
        <w:numPr>
          <w:ilvl w:val="0"/>
          <w:numId w:val="4"/>
        </w:numPr>
      </w:pPr>
      <w:r w:rsidRPr="0074161C">
        <w:t>Poor user experience for touch-based interaction</w:t>
      </w:r>
    </w:p>
    <w:p w:rsidR="0074161C" w:rsidRPr="0074161C" w:rsidRDefault="00000000" w:rsidP="0074161C">
      <w:pPr>
        <w:numPr>
          <w:ilvl w:val="0"/>
          <w:numId w:val="4"/>
        </w:numPr>
      </w:pPr>
      <w:r>
        <w:pict>
          <v:rect id="_x0000_i1026" style="width:0;height:1.5pt" o:hralign="center" o:hrstd="t" o:hr="t" fillcolor="#a0a0a0" stroked="f"/>
        </w:pict>
      </w:r>
    </w:p>
    <w:p w:rsidR="0074161C" w:rsidRPr="0074161C" w:rsidRDefault="0074161C" w:rsidP="0074161C">
      <w:pPr>
        <w:numPr>
          <w:ilvl w:val="0"/>
          <w:numId w:val="4"/>
        </w:numPr>
        <w:rPr>
          <w:b/>
          <w:bCs/>
        </w:rPr>
      </w:pPr>
      <w:r w:rsidRPr="0074161C">
        <w:rPr>
          <w:b/>
          <w:bCs/>
        </w:rPr>
        <w:t>Supervisor Feedback</w:t>
      </w:r>
    </w:p>
    <w:p w:rsidR="0074161C" w:rsidRPr="0074161C" w:rsidRDefault="0074161C" w:rsidP="0074161C">
      <w:pPr>
        <w:numPr>
          <w:ilvl w:val="0"/>
          <w:numId w:val="4"/>
        </w:numPr>
      </w:pPr>
      <w:r w:rsidRPr="0074161C">
        <w:t>The supervisor advised that:</w:t>
      </w:r>
    </w:p>
    <w:p w:rsidR="0074161C" w:rsidRPr="0074161C" w:rsidRDefault="0074161C" w:rsidP="0074161C">
      <w:pPr>
        <w:numPr>
          <w:ilvl w:val="0"/>
          <w:numId w:val="4"/>
        </w:numPr>
      </w:pPr>
      <w:r w:rsidRPr="0074161C">
        <w:t xml:space="preserve">The application should be developed as a </w:t>
      </w:r>
      <w:r w:rsidRPr="0074161C">
        <w:rPr>
          <w:b/>
          <w:bCs/>
        </w:rPr>
        <w:t>mobile-based system</w:t>
      </w:r>
    </w:p>
    <w:p w:rsidR="0074161C" w:rsidRPr="0074161C" w:rsidRDefault="0074161C" w:rsidP="0074161C">
      <w:pPr>
        <w:numPr>
          <w:ilvl w:val="0"/>
          <w:numId w:val="4"/>
        </w:numPr>
      </w:pPr>
      <w:r w:rsidRPr="0074161C">
        <w:t xml:space="preserve">The user interface should follow a </w:t>
      </w:r>
      <w:r w:rsidRPr="0074161C">
        <w:rPr>
          <w:b/>
          <w:bCs/>
        </w:rPr>
        <w:t>mobile-first approach</w:t>
      </w:r>
    </w:p>
    <w:p w:rsidR="0074161C" w:rsidRPr="0074161C" w:rsidRDefault="0074161C" w:rsidP="00392B5B">
      <w:pPr>
        <w:numPr>
          <w:ilvl w:val="0"/>
          <w:numId w:val="4"/>
        </w:numPr>
      </w:pPr>
      <w:r w:rsidRPr="0074161C">
        <w:t>The system should be more practical for real-world users</w:t>
      </w:r>
    </w:p>
    <w:p w:rsidR="0074161C" w:rsidRPr="0074161C" w:rsidRDefault="0074161C" w:rsidP="0074161C"/>
    <w:p w:rsidR="006C1AF7" w:rsidRPr="00F5534D" w:rsidRDefault="00392B5B" w:rsidP="00F5534D">
      <w:pPr>
        <w:pStyle w:val="Heading1"/>
      </w:pPr>
      <w:r>
        <w:t>6.</w:t>
      </w:r>
      <w:r w:rsidR="006C1AF7" w:rsidRPr="00F5534D">
        <w:t xml:space="preserve"> Lessons </w:t>
      </w:r>
      <w:r w:rsidR="003A628C" w:rsidRPr="00F5534D">
        <w:t>l</w:t>
      </w:r>
      <w:r w:rsidR="006C1AF7" w:rsidRPr="00F5534D">
        <w:t>earned</w:t>
      </w:r>
    </w:p>
    <w:p w:rsidR="0074161C" w:rsidRPr="0074161C" w:rsidRDefault="0074161C" w:rsidP="0074161C">
      <w:r w:rsidRPr="0074161C">
        <w:t>During this semester, we gained:</w:t>
      </w:r>
    </w:p>
    <w:p w:rsidR="0074161C" w:rsidRPr="0074161C" w:rsidRDefault="0074161C" w:rsidP="0074161C">
      <w:pPr>
        <w:numPr>
          <w:ilvl w:val="0"/>
          <w:numId w:val="8"/>
        </w:numPr>
      </w:pPr>
      <w:r w:rsidRPr="0074161C">
        <w:t>Practical knowledge of Artificial Intelligence and computer vision</w:t>
      </w:r>
    </w:p>
    <w:p w:rsidR="0074161C" w:rsidRPr="0074161C" w:rsidRDefault="0074161C" w:rsidP="0074161C">
      <w:pPr>
        <w:numPr>
          <w:ilvl w:val="0"/>
          <w:numId w:val="8"/>
        </w:numPr>
      </w:pPr>
      <w:r w:rsidRPr="0074161C">
        <w:t>Experience in front-end and UI/UX design</w:t>
      </w:r>
    </w:p>
    <w:p w:rsidR="0074161C" w:rsidRPr="0074161C" w:rsidRDefault="0074161C" w:rsidP="0074161C">
      <w:pPr>
        <w:numPr>
          <w:ilvl w:val="0"/>
          <w:numId w:val="8"/>
        </w:numPr>
      </w:pPr>
      <w:r w:rsidRPr="0074161C">
        <w:t>Understanding of software documentation processes</w:t>
      </w:r>
    </w:p>
    <w:p w:rsidR="0074161C" w:rsidRPr="0074161C" w:rsidRDefault="0074161C" w:rsidP="0074161C">
      <w:pPr>
        <w:numPr>
          <w:ilvl w:val="0"/>
          <w:numId w:val="8"/>
        </w:numPr>
      </w:pPr>
      <w:r w:rsidRPr="0074161C">
        <w:t>Skills in identifying and solving real-world problems</w:t>
      </w:r>
    </w:p>
    <w:p w:rsidR="006C1AF7" w:rsidRDefault="0074161C" w:rsidP="006C1AF7">
      <w:pPr>
        <w:numPr>
          <w:ilvl w:val="0"/>
          <w:numId w:val="8"/>
        </w:numPr>
      </w:pPr>
      <w:r w:rsidRPr="0074161C">
        <w:lastRenderedPageBreak/>
        <w:t>Improved teamwork and project management abilities</w:t>
      </w:r>
    </w:p>
    <w:p w:rsidR="00C30416" w:rsidRDefault="00C30416" w:rsidP="006C1AF7"/>
    <w:p w:rsidR="006C1AF7" w:rsidRPr="00F5534D" w:rsidRDefault="00392B5B" w:rsidP="00F5534D">
      <w:pPr>
        <w:pStyle w:val="Heading1"/>
      </w:pPr>
      <w:r>
        <w:t>7</w:t>
      </w:r>
      <w:r w:rsidR="006C1AF7" w:rsidRPr="00F5534D">
        <w:t>.</w:t>
      </w:r>
      <w:r>
        <w:t>Conclusion</w:t>
      </w:r>
    </w:p>
    <w:p w:rsidR="00227F54" w:rsidRDefault="0074161C" w:rsidP="006C1AF7">
      <w:r w:rsidRPr="0074161C">
        <w:t xml:space="preserve">This semester played a crucial role in building the </w:t>
      </w:r>
      <w:r w:rsidRPr="0074161C">
        <w:rPr>
          <w:b/>
          <w:bCs/>
        </w:rPr>
        <w:t>foundation of the project</w:t>
      </w:r>
      <w:r w:rsidRPr="0074161C">
        <w:t xml:space="preserve">. Although the initial front-end was desktop-based, valuable feedback helped redirect the project toward a </w:t>
      </w:r>
      <w:r w:rsidRPr="0074161C">
        <w:rPr>
          <w:b/>
          <w:bCs/>
        </w:rPr>
        <w:t>mobile-based AI solution</w:t>
      </w:r>
      <w:r w:rsidRPr="0074161C">
        <w:t>. The work completed during this phase prepared the groundwork for full system implementation in the upcoming semester</w:t>
      </w:r>
    </w:p>
    <w:p w:rsidR="00392B5B" w:rsidRPr="00392B5B" w:rsidRDefault="00392B5B" w:rsidP="00392B5B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8</w:t>
      </w:r>
      <w:r w:rsidRPr="00392B5B">
        <w:rPr>
          <w:b/>
          <w:bCs/>
          <w:color w:val="000000" w:themeColor="text1"/>
          <w:sz w:val="32"/>
          <w:szCs w:val="32"/>
        </w:rPr>
        <w:t>.Future Work</w:t>
      </w:r>
    </w:p>
    <w:p w:rsidR="00392B5B" w:rsidRPr="00392B5B" w:rsidRDefault="00392B5B" w:rsidP="00392B5B">
      <w:pPr>
        <w:numPr>
          <w:ilvl w:val="0"/>
          <w:numId w:val="9"/>
        </w:numPr>
      </w:pPr>
      <w:r w:rsidRPr="00392B5B">
        <w:t>Full implementation of AI models</w:t>
      </w:r>
    </w:p>
    <w:p w:rsidR="00392B5B" w:rsidRPr="00392B5B" w:rsidRDefault="00392B5B" w:rsidP="00392B5B">
      <w:pPr>
        <w:numPr>
          <w:ilvl w:val="0"/>
          <w:numId w:val="9"/>
        </w:numPr>
      </w:pPr>
      <w:r w:rsidRPr="00392B5B">
        <w:t>Training and testing using facial image datasets</w:t>
      </w:r>
    </w:p>
    <w:p w:rsidR="00392B5B" w:rsidRPr="00392B5B" w:rsidRDefault="00392B5B" w:rsidP="00392B5B">
      <w:pPr>
        <w:numPr>
          <w:ilvl w:val="0"/>
          <w:numId w:val="9"/>
        </w:numPr>
      </w:pPr>
      <w:r w:rsidRPr="00392B5B">
        <w:t>Development of the mobile application</w:t>
      </w:r>
      <w:r w:rsidR="00A25448" w:rsidRPr="00770E71">
        <w:rPr>
          <w:noProof/>
        </w:rPr>
        <w:drawing>
          <wp:anchor distT="0" distB="0" distL="114300" distR="114300" simplePos="0" relativeHeight="251687936" behindDoc="1" locked="1" layoutInCell="1" allowOverlap="1" wp14:anchorId="74E18704" wp14:editId="0B05A0B0">
            <wp:simplePos x="0" y="0"/>
            <wp:positionH relativeFrom="page">
              <wp:posOffset>-412750</wp:posOffset>
            </wp:positionH>
            <wp:positionV relativeFrom="paragraph">
              <wp:posOffset>-4399280</wp:posOffset>
            </wp:positionV>
            <wp:extent cx="9102090" cy="14458950"/>
            <wp:effectExtent l="0" t="0" r="3810" b="0"/>
            <wp:wrapNone/>
            <wp:docPr id="1102089262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67347B5-56D1-CA45-89EA-365D928A27B5}"/>
                </a:ext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67347B5-56D1-CA45-89EA-365D928A27B5}"/>
                        </a:ex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" t="3357" r="3333" b="3357"/>
                    <a:stretch/>
                  </pic:blipFill>
                  <pic:spPr>
                    <a:xfrm>
                      <a:off x="0" y="0"/>
                      <a:ext cx="9102090" cy="1445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92B5B" w:rsidRPr="00392B5B" w:rsidRDefault="00392B5B" w:rsidP="00392B5B">
      <w:pPr>
        <w:numPr>
          <w:ilvl w:val="0"/>
          <w:numId w:val="9"/>
        </w:numPr>
      </w:pPr>
      <w:r w:rsidRPr="00392B5B">
        <w:t>Improvement in detection accuracy</w:t>
      </w:r>
    </w:p>
    <w:p w:rsidR="00392B5B" w:rsidRPr="00392B5B" w:rsidRDefault="00392B5B" w:rsidP="00392B5B">
      <w:pPr>
        <w:numPr>
          <w:ilvl w:val="0"/>
          <w:numId w:val="9"/>
        </w:numPr>
      </w:pPr>
      <w:r w:rsidRPr="00392B5B">
        <w:t>Incorporation of doctors’ feedback</w:t>
      </w:r>
    </w:p>
    <w:p w:rsidR="00392B5B" w:rsidRPr="00392B5B" w:rsidRDefault="00392B5B" w:rsidP="00392B5B">
      <w:pPr>
        <w:numPr>
          <w:ilvl w:val="0"/>
          <w:numId w:val="9"/>
        </w:numPr>
      </w:pPr>
      <w:r w:rsidRPr="00392B5B">
        <w:t>Final system deployment</w:t>
      </w:r>
    </w:p>
    <w:p w:rsidR="00392B5B" w:rsidRPr="006C1AF7" w:rsidRDefault="00392B5B" w:rsidP="006C1AF7"/>
    <w:sectPr w:rsidR="00392B5B" w:rsidRPr="006C1AF7" w:rsidSect="00770E71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5B5DFE" w:rsidRDefault="005B5DFE" w:rsidP="00656987">
      <w:pPr>
        <w:spacing w:after="0" w:line="240" w:lineRule="auto"/>
      </w:pPr>
      <w:r>
        <w:separator/>
      </w:r>
    </w:p>
  </w:endnote>
  <w:endnote w:type="continuationSeparator" w:id="0">
    <w:p w:rsidR="005B5DFE" w:rsidRDefault="005B5DFE" w:rsidP="00656987">
      <w:pPr>
        <w:spacing w:after="0" w:line="240" w:lineRule="auto"/>
      </w:pPr>
      <w:r>
        <w:continuationSeparator/>
      </w:r>
    </w:p>
  </w:endnote>
  <w:endnote w:type="continuationNotice" w:id="1">
    <w:p w:rsidR="005B5DFE" w:rsidRDefault="005B5DF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Raleway">
    <w:charset w:val="00"/>
    <w:family w:val="auto"/>
    <w:pitch w:val="variable"/>
    <w:sig w:usb0="A00002FF" w:usb1="5000205B" w:usb2="00000000" w:usb3="00000000" w:csb0="00000197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C5791B" w:rsidRPr="00B374FB" w:rsidRDefault="00C5791B">
    <w:pPr>
      <w:pStyle w:val="Footer"/>
      <w:jc w:val="right"/>
      <w:rPr>
        <w:color w:val="000000" w:themeColor="text1"/>
        <w:sz w:val="20"/>
        <w:szCs w:val="20"/>
      </w:rPr>
    </w:pPr>
    <w:r w:rsidRPr="00B374FB">
      <w:rPr>
        <w:noProof/>
        <w:color w:val="000000" w:themeColor="text1"/>
        <w:sz w:val="16"/>
        <w:szCs w:val="16"/>
      </w:rPr>
      <w:drawing>
        <wp:anchor distT="0" distB="0" distL="114300" distR="114300" simplePos="0" relativeHeight="251658240" behindDoc="1" locked="1" layoutInCell="1" allowOverlap="1" wp14:anchorId="18BCAB15" wp14:editId="11A775FB">
          <wp:simplePos x="0" y="0"/>
          <wp:positionH relativeFrom="column">
            <wp:posOffset>5376545</wp:posOffset>
          </wp:positionH>
          <wp:positionV relativeFrom="paragraph">
            <wp:posOffset>-283210</wp:posOffset>
          </wp:positionV>
          <wp:extent cx="850392" cy="850392"/>
          <wp:effectExtent l="0" t="0" r="6985" b="6985"/>
          <wp:wrapNone/>
          <wp:docPr id="1273300663" name="Picture 1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73300663" name="Picture 1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50392" cy="85039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B374FB">
      <w:rPr>
        <w:color w:val="000000" w:themeColor="text1"/>
        <w:sz w:val="16"/>
        <w:szCs w:val="16"/>
      </w:rPr>
      <w:t xml:space="preserve">pg. </w:t>
    </w:r>
    <w:r w:rsidRPr="00B374FB">
      <w:rPr>
        <w:color w:val="000000" w:themeColor="text1"/>
        <w:sz w:val="16"/>
        <w:szCs w:val="16"/>
      </w:rPr>
      <w:fldChar w:fldCharType="begin"/>
    </w:r>
    <w:r w:rsidRPr="00B374FB">
      <w:rPr>
        <w:color w:val="000000" w:themeColor="text1"/>
        <w:sz w:val="16"/>
        <w:szCs w:val="16"/>
      </w:rPr>
      <w:instrText xml:space="preserve"> PAGE  \* Arabic </w:instrText>
    </w:r>
    <w:r w:rsidRPr="00B374FB">
      <w:rPr>
        <w:color w:val="000000" w:themeColor="text1"/>
        <w:sz w:val="16"/>
        <w:szCs w:val="16"/>
      </w:rPr>
      <w:fldChar w:fldCharType="separate"/>
    </w:r>
    <w:r w:rsidRPr="00B374FB">
      <w:rPr>
        <w:noProof/>
        <w:color w:val="000000" w:themeColor="text1"/>
        <w:sz w:val="16"/>
        <w:szCs w:val="16"/>
      </w:rPr>
      <w:t>1</w:t>
    </w:r>
    <w:r w:rsidRPr="00B374FB">
      <w:rPr>
        <w:color w:val="000000" w:themeColor="text1"/>
        <w:sz w:val="16"/>
        <w:szCs w:val="16"/>
      </w:rPr>
      <w:fldChar w:fldCharType="end"/>
    </w:r>
  </w:p>
  <w:p w:rsidR="00656987" w:rsidRPr="00DE11C5" w:rsidRDefault="00656987">
    <w:pPr>
      <w:pStyle w:val="Footer"/>
      <w:rPr>
        <w:b/>
        <w:bCs/>
        <w:color w:val="000000" w:themeColor="text1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5B5DFE" w:rsidRDefault="005B5DFE" w:rsidP="00656987">
      <w:pPr>
        <w:spacing w:after="0" w:line="240" w:lineRule="auto"/>
      </w:pPr>
      <w:r>
        <w:separator/>
      </w:r>
    </w:p>
  </w:footnote>
  <w:footnote w:type="continuationSeparator" w:id="0">
    <w:p w:rsidR="005B5DFE" w:rsidRDefault="005B5DFE" w:rsidP="00656987">
      <w:pPr>
        <w:spacing w:after="0" w:line="240" w:lineRule="auto"/>
      </w:pPr>
      <w:r>
        <w:continuationSeparator/>
      </w:r>
    </w:p>
  </w:footnote>
  <w:footnote w:type="continuationNotice" w:id="1">
    <w:p w:rsidR="005B5DFE" w:rsidRDefault="005B5DF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BDE47A2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02681B"/>
    <w:multiLevelType w:val="multilevel"/>
    <w:tmpl w:val="2A2EA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B02F52"/>
    <w:multiLevelType w:val="multilevel"/>
    <w:tmpl w:val="399EC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E141B7"/>
    <w:multiLevelType w:val="multilevel"/>
    <w:tmpl w:val="89CAA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5F24FF"/>
    <w:multiLevelType w:val="multilevel"/>
    <w:tmpl w:val="046AA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B913CD"/>
    <w:multiLevelType w:val="multilevel"/>
    <w:tmpl w:val="BE069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6925E4"/>
    <w:multiLevelType w:val="multilevel"/>
    <w:tmpl w:val="8BC21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A1461F3"/>
    <w:multiLevelType w:val="hybridMultilevel"/>
    <w:tmpl w:val="F1BE8850"/>
    <w:lvl w:ilvl="0" w:tplc="A1BE888C">
      <w:start w:val="1"/>
      <w:numFmt w:val="bullet"/>
      <w:lvlText w:val="–"/>
      <w:lvlJc w:val="left"/>
      <w:pPr>
        <w:ind w:left="360" w:hanging="360"/>
      </w:pPr>
      <w:rPr>
        <w:rFonts w:ascii="Arial Nova" w:hAnsi="Arial Nova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434C096E"/>
    <w:multiLevelType w:val="multilevel"/>
    <w:tmpl w:val="D3FAC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B661199"/>
    <w:multiLevelType w:val="multilevel"/>
    <w:tmpl w:val="B628C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53E3C6D"/>
    <w:multiLevelType w:val="multilevel"/>
    <w:tmpl w:val="DE88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96A4E7E"/>
    <w:multiLevelType w:val="multilevel"/>
    <w:tmpl w:val="20C461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F5B5741"/>
    <w:multiLevelType w:val="multilevel"/>
    <w:tmpl w:val="59AEC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25549236">
    <w:abstractNumId w:val="0"/>
  </w:num>
  <w:num w:numId="2" w16cid:durableId="1750230984">
    <w:abstractNumId w:val="7"/>
  </w:num>
  <w:num w:numId="3" w16cid:durableId="2121683074">
    <w:abstractNumId w:val="1"/>
  </w:num>
  <w:num w:numId="4" w16cid:durableId="56633426">
    <w:abstractNumId w:val="8"/>
  </w:num>
  <w:num w:numId="5" w16cid:durableId="739400750">
    <w:abstractNumId w:val="4"/>
  </w:num>
  <w:num w:numId="6" w16cid:durableId="243997820">
    <w:abstractNumId w:val="5"/>
  </w:num>
  <w:num w:numId="7" w16cid:durableId="909078664">
    <w:abstractNumId w:val="11"/>
  </w:num>
  <w:num w:numId="8" w16cid:durableId="1181624663">
    <w:abstractNumId w:val="6"/>
  </w:num>
  <w:num w:numId="9" w16cid:durableId="1099569518">
    <w:abstractNumId w:val="12"/>
  </w:num>
  <w:num w:numId="10" w16cid:durableId="2089426093">
    <w:abstractNumId w:val="10"/>
  </w:num>
  <w:num w:numId="11" w16cid:durableId="1691686539">
    <w:abstractNumId w:val="9"/>
  </w:num>
  <w:num w:numId="12" w16cid:durableId="303658488">
    <w:abstractNumId w:val="3"/>
  </w:num>
  <w:num w:numId="13" w16cid:durableId="16177487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7765"/>
    <w:rsid w:val="000D2B16"/>
    <w:rsid w:val="000D4899"/>
    <w:rsid w:val="000F74CC"/>
    <w:rsid w:val="00105A7E"/>
    <w:rsid w:val="00137F23"/>
    <w:rsid w:val="001925A6"/>
    <w:rsid w:val="00224D99"/>
    <w:rsid w:val="00227F54"/>
    <w:rsid w:val="00246041"/>
    <w:rsid w:val="002B13CD"/>
    <w:rsid w:val="002B721E"/>
    <w:rsid w:val="002F1CDF"/>
    <w:rsid w:val="0032378D"/>
    <w:rsid w:val="003731D1"/>
    <w:rsid w:val="00375D9E"/>
    <w:rsid w:val="00392B5B"/>
    <w:rsid w:val="00395BE5"/>
    <w:rsid w:val="003A628C"/>
    <w:rsid w:val="003B39D3"/>
    <w:rsid w:val="003D76CA"/>
    <w:rsid w:val="004D310D"/>
    <w:rsid w:val="00586F64"/>
    <w:rsid w:val="005A37F1"/>
    <w:rsid w:val="005B5DFE"/>
    <w:rsid w:val="005D550B"/>
    <w:rsid w:val="005D55BB"/>
    <w:rsid w:val="00646502"/>
    <w:rsid w:val="00656987"/>
    <w:rsid w:val="00697765"/>
    <w:rsid w:val="006C1AF7"/>
    <w:rsid w:val="006C54B7"/>
    <w:rsid w:val="006D2E99"/>
    <w:rsid w:val="0074161C"/>
    <w:rsid w:val="00770E71"/>
    <w:rsid w:val="007F6F80"/>
    <w:rsid w:val="00804B9E"/>
    <w:rsid w:val="00821744"/>
    <w:rsid w:val="0086137E"/>
    <w:rsid w:val="00887347"/>
    <w:rsid w:val="00896C99"/>
    <w:rsid w:val="008F16C0"/>
    <w:rsid w:val="00A22A65"/>
    <w:rsid w:val="00A25448"/>
    <w:rsid w:val="00AC7A39"/>
    <w:rsid w:val="00B035EC"/>
    <w:rsid w:val="00B374FB"/>
    <w:rsid w:val="00B62D04"/>
    <w:rsid w:val="00BA0209"/>
    <w:rsid w:val="00BC0589"/>
    <w:rsid w:val="00BF6D56"/>
    <w:rsid w:val="00C30416"/>
    <w:rsid w:val="00C5594F"/>
    <w:rsid w:val="00C5791B"/>
    <w:rsid w:val="00CA2147"/>
    <w:rsid w:val="00CB5797"/>
    <w:rsid w:val="00CE3983"/>
    <w:rsid w:val="00CF5D43"/>
    <w:rsid w:val="00D06AA5"/>
    <w:rsid w:val="00D122FB"/>
    <w:rsid w:val="00D3386E"/>
    <w:rsid w:val="00D820E8"/>
    <w:rsid w:val="00DC6819"/>
    <w:rsid w:val="00DE11C5"/>
    <w:rsid w:val="00E053D9"/>
    <w:rsid w:val="00E345CC"/>
    <w:rsid w:val="00E86E46"/>
    <w:rsid w:val="00F1395C"/>
    <w:rsid w:val="00F5534D"/>
    <w:rsid w:val="00FA094A"/>
    <w:rsid w:val="00FE4869"/>
    <w:rsid w:val="1357DD94"/>
    <w:rsid w:val="1846250A"/>
    <w:rsid w:val="49656CBC"/>
    <w:rsid w:val="5EF1C9E0"/>
    <w:rsid w:val="7467588D"/>
    <w:rsid w:val="75F84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9A6C820F-0C01-424A-9680-E6F219F87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uiPriority="21" w:qFormat="1"/>
    <w:lsdException w:name="Subtle Reference" w:semiHidden="1" w:uiPriority="31" w:qFormat="1"/>
    <w:lsdException w:name="Intense Reference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2B5B"/>
    <w:rPr>
      <w:color w:val="595959" w:themeColor="text1" w:themeTint="A6"/>
    </w:rPr>
  </w:style>
  <w:style w:type="paragraph" w:styleId="Heading1">
    <w:name w:val="heading 1"/>
    <w:basedOn w:val="Normal"/>
    <w:next w:val="Normal"/>
    <w:link w:val="Heading1Char"/>
    <w:uiPriority w:val="9"/>
    <w:qFormat/>
    <w:rsid w:val="00F5534D"/>
    <w:pPr>
      <w:keepNext/>
      <w:keepLines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10D"/>
    <w:pPr>
      <w:keepNext/>
      <w:keepLines/>
      <w:spacing w:before="160" w:after="80" w:line="216" w:lineRule="auto"/>
      <w:outlineLvl w:val="1"/>
    </w:pPr>
    <w:rPr>
      <w:rFonts w:asciiTheme="majorHAnsi" w:eastAsiaTheme="majorEastAsia" w:hAnsiTheme="majorHAnsi" w:cstheme="majorBidi"/>
      <w:caps/>
      <w:color w:val="000000" w:themeColor="text1"/>
      <w:sz w:val="96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pPr>
      <w:keepNext/>
      <w:keepLines/>
      <w:spacing w:before="160" w:after="80"/>
      <w:outlineLvl w:val="2"/>
    </w:pPr>
    <w:rPr>
      <w:rFonts w:eastAsiaTheme="majorEastAsia" w:cstheme="majorBidi"/>
      <w:color w:val="0B5294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B5294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pPr>
      <w:keepNext/>
      <w:keepLines/>
      <w:spacing w:before="80" w:after="40"/>
      <w:outlineLvl w:val="4"/>
    </w:pPr>
    <w:rPr>
      <w:rFonts w:eastAsiaTheme="majorEastAsia" w:cstheme="majorBidi"/>
      <w:color w:val="0B5294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pPr>
      <w:keepNext/>
      <w:keepLines/>
      <w:spacing w:before="40" w:after="0"/>
      <w:outlineLvl w:val="5"/>
    </w:pPr>
    <w:rPr>
      <w:rFonts w:eastAsiaTheme="majorEastAsia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pPr>
      <w:keepNext/>
      <w:keepLines/>
      <w:spacing w:before="40" w:after="0"/>
      <w:outlineLvl w:val="6"/>
    </w:pPr>
    <w:rPr>
      <w:rFonts w:eastAsiaTheme="majorEastAsia" w:cstheme="majorBidi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534D"/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5534D"/>
    <w:rPr>
      <w:rFonts w:asciiTheme="majorHAnsi" w:eastAsiaTheme="majorEastAsia" w:hAnsiTheme="majorHAnsi" w:cstheme="majorBidi"/>
      <w:caps/>
      <w:color w:val="000000" w:themeColor="text1"/>
      <w:sz w:val="9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5534D"/>
    <w:rPr>
      <w:rFonts w:eastAsiaTheme="majorEastAsia" w:cstheme="majorBidi"/>
      <w:color w:val="0B5294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5534D"/>
    <w:rPr>
      <w:rFonts w:eastAsiaTheme="majorEastAsia" w:cstheme="majorBidi"/>
      <w:i/>
      <w:iCs/>
      <w:color w:val="0B5294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534D"/>
    <w:rPr>
      <w:rFonts w:eastAsiaTheme="majorEastAsia" w:cstheme="majorBidi"/>
      <w:color w:val="0B5294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553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53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53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534D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6D2E99"/>
    <w:rPr>
      <w:rFonts w:asciiTheme="majorHAnsi" w:eastAsiaTheme="majorEastAsia" w:hAnsiTheme="majorHAnsi" w:cstheme="majorBidi"/>
      <w:caps/>
      <w:kern w:val="28"/>
      <w:sz w:val="9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rsid w:val="006D2E99"/>
    <w:pPr>
      <w:spacing w:before="240" w:after="80" w:line="216" w:lineRule="auto"/>
      <w:contextualSpacing/>
    </w:pPr>
    <w:rPr>
      <w:rFonts w:asciiTheme="majorHAnsi" w:eastAsiaTheme="majorEastAsia" w:hAnsiTheme="majorHAnsi" w:cstheme="majorBidi"/>
      <w:caps/>
      <w:color w:val="auto"/>
      <w:kern w:val="28"/>
      <w:sz w:val="9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6D2E99"/>
    <w:rPr>
      <w:rFonts w:eastAsiaTheme="majorEastAsia" w:cstheme="majorBidi"/>
      <w:b/>
      <w:color w:val="000000" w:themeColor="text1"/>
      <w:spacing w:val="15"/>
      <w:sz w:val="4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6D2E99"/>
    <w:pPr>
      <w:numPr>
        <w:ilvl w:val="1"/>
      </w:numPr>
      <w:spacing w:before="1080" w:after="0" w:line="192" w:lineRule="auto"/>
    </w:pPr>
    <w:rPr>
      <w:rFonts w:eastAsiaTheme="majorEastAsia" w:cstheme="majorBidi"/>
      <w:b/>
      <w:color w:val="000000" w:themeColor="text1"/>
      <w:spacing w:val="15"/>
      <w:sz w:val="48"/>
      <w:szCs w:val="28"/>
    </w:rPr>
  </w:style>
  <w:style w:type="character" w:styleId="IntenseEmphasis">
    <w:name w:val="Intense Emphasis"/>
    <w:basedOn w:val="DefaultParagraphFont"/>
    <w:uiPriority w:val="21"/>
    <w:semiHidden/>
    <w:qFormat/>
    <w:rPr>
      <w:i/>
      <w:iCs/>
      <w:color w:val="0B5294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F5534D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semiHidden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F5534D"/>
    <w:rPr>
      <w:i/>
      <w:iCs/>
      <w:color w:val="0B5294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pPr>
      <w:pBdr>
        <w:top w:val="single" w:sz="4" w:space="10" w:color="0B5294" w:themeColor="accent1" w:themeShade="BF"/>
        <w:bottom w:val="single" w:sz="4" w:space="10" w:color="0B5294" w:themeColor="accent1" w:themeShade="BF"/>
      </w:pBdr>
      <w:spacing w:before="360" w:after="360"/>
      <w:ind w:left="864" w:right="864"/>
      <w:jc w:val="center"/>
    </w:pPr>
    <w:rPr>
      <w:i/>
      <w:iCs/>
      <w:color w:val="0B5294" w:themeColor="accent1" w:themeShade="BF"/>
    </w:rPr>
  </w:style>
  <w:style w:type="character" w:styleId="IntenseReference">
    <w:name w:val="Intense Reference"/>
    <w:basedOn w:val="DefaultParagraphFont"/>
    <w:uiPriority w:val="32"/>
    <w:semiHidden/>
    <w:qFormat/>
    <w:rPr>
      <w:b/>
      <w:bCs/>
      <w:smallCaps/>
      <w:color w:val="0B5294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semiHidden/>
    <w:rsid w:val="006569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5534D"/>
    <w:rPr>
      <w:color w:val="595959" w:themeColor="text1" w:themeTint="A6"/>
    </w:rPr>
  </w:style>
  <w:style w:type="paragraph" w:styleId="Header">
    <w:name w:val="header"/>
    <w:basedOn w:val="Normal"/>
    <w:link w:val="HeaderChar"/>
    <w:uiPriority w:val="99"/>
    <w:semiHidden/>
    <w:rsid w:val="00D122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5534D"/>
    <w:rPr>
      <w:color w:val="595959" w:themeColor="text1" w:themeTint="A6"/>
    </w:rPr>
  </w:style>
  <w:style w:type="table" w:styleId="TableGrid">
    <w:name w:val="Table Grid"/>
    <w:basedOn w:val="TableNormal"/>
    <w:uiPriority w:val="39"/>
    <w:rsid w:val="006C54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B374FB"/>
    <w:rPr>
      <w:rFonts w:asciiTheme="minorHAnsi" w:hAnsiTheme="minorHAnsi"/>
      <w:b/>
      <w:bCs/>
      <w:color w:val="000000" w:themeColor="text1"/>
      <w:sz w:val="32"/>
    </w:rPr>
  </w:style>
  <w:style w:type="paragraph" w:customStyle="1" w:styleId="Contact">
    <w:name w:val="Contact"/>
    <w:basedOn w:val="Normal"/>
    <w:link w:val="ContactChar"/>
    <w:qFormat/>
    <w:rsid w:val="00770E71"/>
    <w:pPr>
      <w:spacing w:before="240" w:after="0" w:line="240" w:lineRule="auto"/>
      <w:contextualSpacing/>
    </w:pPr>
    <w:rPr>
      <w:color w:val="000000" w:themeColor="text1"/>
      <w:szCs w:val="20"/>
    </w:rPr>
  </w:style>
  <w:style w:type="character" w:customStyle="1" w:styleId="ContactChar">
    <w:name w:val="Contact Char"/>
    <w:basedOn w:val="DefaultParagraphFont"/>
    <w:link w:val="Contact"/>
    <w:rsid w:val="00770E71"/>
    <w:rPr>
      <w:color w:val="000000" w:themeColor="text1"/>
      <w:szCs w:val="20"/>
    </w:rPr>
  </w:style>
  <w:style w:type="character" w:styleId="Hyperlink">
    <w:name w:val="Hyperlink"/>
    <w:basedOn w:val="DefaultParagraphFont"/>
    <w:uiPriority w:val="99"/>
    <w:unhideWhenUsed/>
    <w:rsid w:val="000F74CC"/>
    <w:rPr>
      <w:color w:val="F49100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74CC"/>
    <w:rPr>
      <w:color w:val="605E5C"/>
      <w:shd w:val="clear" w:color="auto" w:fill="E1DFDD"/>
    </w:rPr>
  </w:style>
  <w:style w:type="paragraph" w:customStyle="1" w:styleId="Preparedby">
    <w:name w:val="Prepared by"/>
    <w:basedOn w:val="Normal"/>
    <w:link w:val="PreparedbyChar"/>
    <w:qFormat/>
    <w:rsid w:val="00646502"/>
    <w:pPr>
      <w:spacing w:before="3720" w:line="240" w:lineRule="auto"/>
    </w:pPr>
    <w:rPr>
      <w:rFonts w:asciiTheme="majorHAnsi" w:hAnsiTheme="majorHAnsi"/>
      <w:b/>
      <w:color w:val="000000" w:themeColor="text1"/>
      <w:sz w:val="32"/>
      <w:szCs w:val="32"/>
    </w:rPr>
  </w:style>
  <w:style w:type="character" w:customStyle="1" w:styleId="PreparedbyChar">
    <w:name w:val="Prepared by Char"/>
    <w:basedOn w:val="Heading1Char"/>
    <w:link w:val="Preparedby"/>
    <w:rsid w:val="00646502"/>
    <w:rPr>
      <w:rFonts w:asciiTheme="majorHAnsi" w:eastAsiaTheme="majorEastAsia" w:hAnsiTheme="majorHAnsi" w:cstheme="majorBidi"/>
      <w:b/>
      <w:bCs w:val="0"/>
      <w:color w:val="000000" w:themeColor="text1"/>
      <w:sz w:val="32"/>
      <w:szCs w:val="32"/>
    </w:rPr>
  </w:style>
  <w:style w:type="paragraph" w:customStyle="1" w:styleId="ExecutiveSummary">
    <w:name w:val="Executive Summary"/>
    <w:basedOn w:val="Normal"/>
    <w:link w:val="ExecutiveSummaryChar"/>
    <w:qFormat/>
    <w:rsid w:val="00646502"/>
    <w:pPr>
      <w:spacing w:before="8000"/>
    </w:pPr>
    <w:rPr>
      <w:rFonts w:asciiTheme="majorHAnsi" w:hAnsiTheme="majorHAnsi"/>
      <w:caps/>
      <w:noProof/>
      <w:color w:val="000000" w:themeColor="text1"/>
      <w:sz w:val="48"/>
    </w:rPr>
  </w:style>
  <w:style w:type="character" w:customStyle="1" w:styleId="ExecutiveSummaryChar">
    <w:name w:val="Executive Summary Char"/>
    <w:basedOn w:val="DefaultParagraphFont"/>
    <w:link w:val="ExecutiveSummary"/>
    <w:rsid w:val="00646502"/>
    <w:rPr>
      <w:rFonts w:asciiTheme="majorHAnsi" w:hAnsiTheme="majorHAnsi"/>
      <w:caps/>
      <w:noProof/>
      <w:color w:val="000000" w:themeColor="text1"/>
      <w:sz w:val="48"/>
    </w:rPr>
  </w:style>
  <w:style w:type="paragraph" w:styleId="NoSpacing">
    <w:name w:val="No Spacing"/>
    <w:uiPriority w:val="1"/>
    <w:semiHidden/>
    <w:qFormat/>
    <w:rsid w:val="00770E71"/>
    <w:pPr>
      <w:spacing w:after="0" w:line="240" w:lineRule="auto"/>
    </w:pPr>
    <w:rPr>
      <w:color w:val="595959" w:themeColor="text1" w:themeTint="A6"/>
    </w:rPr>
  </w:style>
  <w:style w:type="paragraph" w:styleId="ListBullet">
    <w:name w:val="List Bullet"/>
    <w:basedOn w:val="Normal"/>
    <w:uiPriority w:val="99"/>
    <w:rsid w:val="00F5534D"/>
    <w:pPr>
      <w:numPr>
        <w:numId w:val="1"/>
      </w:numPr>
      <w:contextualSpacing/>
    </w:pPr>
  </w:style>
  <w:style w:type="character" w:customStyle="1" w:styleId="Bold">
    <w:name w:val="Bold"/>
    <w:uiPriority w:val="1"/>
    <w:qFormat/>
    <w:rsid w:val="00BF6D56"/>
    <w:rPr>
      <w:b/>
    </w:rPr>
  </w:style>
  <w:style w:type="paragraph" w:styleId="NormalWeb">
    <w:name w:val="Normal (Web)"/>
    <w:basedOn w:val="Normal"/>
    <w:uiPriority w:val="99"/>
    <w:semiHidden/>
    <w:unhideWhenUsed/>
    <w:rsid w:val="00392B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enovo\AppData\Roaming\Microsoft\Templates\Product%20launch%20report.dotx" TargetMode="External"/></Relationship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Custom 8">
      <a:majorFont>
        <a:latin typeface="Raleway"/>
        <a:ea typeface=""/>
        <a:cs typeface=""/>
      </a:majorFont>
      <a:minorFont>
        <a:latin typeface="Raleway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Background xmlns="71af3243-3dd4-4a8d-8c0d-dd76da1f02a5">false</Background>
    <Status xmlns="71af3243-3dd4-4a8d-8c0d-dd76da1f02a5">Not started</Status>
    <_ip_UnifiedCompliancePolicyUIAction xmlns="http://schemas.microsoft.com/sharepoint/v3" xsi:nil="true"/>
    <Image xmlns="71af3243-3dd4-4a8d-8c0d-dd76da1f02a5">
      <Url xsi:nil="true"/>
      <Description xsi:nil="true"/>
    </Image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30" ma:contentTypeDescription="Create a new document." ma:contentTypeScope="" ma:versionID="cec0622158e8f13124e9e8fd4de31bd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52f30ab005d15df08657af532e6e3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hidden="true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hidden="tru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hidden="true" ma:internalName="Background" ma:readOnly="false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BillingMetadata" ma:index="33" nillable="true" ma:displayName="MediaServiceBillingMetadata" ma:hidden="true" ma:internalName="MediaServiceBillingMetadata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EF11F21-DB5A-457C-A28C-DEE532B32CB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BA3F221-FD8E-464D-B12D-BAB5E5EAAAE3}">
  <ds:schemaRefs>
    <ds:schemaRef ds:uri="http://schemas.microsoft.com/office/2006/metadata/properties"/>
    <ds:schemaRef ds:uri="http://schemas.microsoft.com/office/infopath/2007/PartnerControls"/>
    <ds:schemaRef ds:uri="71af3243-3dd4-4a8d-8c0d-dd76da1f02a5"/>
    <ds:schemaRef ds:uri="http://schemas.microsoft.com/sharepoint/v3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950CDC31-7BFB-4FA8-9942-0911789505B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Product launch report</Template>
  <TotalTime>46</TotalTime>
  <Pages>6</Pages>
  <Words>548</Words>
  <Characters>3125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cp:lastPrinted>2025-04-23T21:13:00Z</cp:lastPrinted>
  <dcterms:created xsi:type="dcterms:W3CDTF">2026-01-07T10:51:00Z</dcterms:created>
  <dcterms:modified xsi:type="dcterms:W3CDTF">2026-01-07T10:51:00Z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